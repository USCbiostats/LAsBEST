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FFA2" w14:textId="77777777" w:rsidR="00217C77" w:rsidRDefault="000B7947">
      <w:r>
        <w:t xml:space="preserve"> </w:t>
      </w:r>
    </w:p>
    <w:p w14:paraId="6898B8F9" w14:textId="70151D28" w:rsidR="00DA0D4F" w:rsidRDefault="00DA0D4F" w:rsidP="00BA1A48">
      <w:pPr>
        <w:pStyle w:val="ListParagraph"/>
        <w:numPr>
          <w:ilvl w:val="0"/>
          <w:numId w:val="1"/>
        </w:numPr>
        <w:ind w:left="360"/>
      </w:pPr>
      <w:r>
        <w:t xml:space="preserve">Cassandra wants to know if </w:t>
      </w:r>
      <w:r w:rsidR="00082EFB">
        <w:t xml:space="preserve">the mean </w:t>
      </w:r>
      <w:r w:rsidR="00963A1E">
        <w:t xml:space="preserve">blood pressure is different </w:t>
      </w:r>
      <w:r w:rsidR="00BA1A48">
        <w:t>in smokers</w:t>
      </w:r>
      <w:r>
        <w:t xml:space="preserve"> </w:t>
      </w:r>
      <w:r w:rsidR="00963A1E">
        <w:t>and non-smokers</w:t>
      </w:r>
      <w:r>
        <w:t xml:space="preserve">. She </w:t>
      </w:r>
      <w:r w:rsidR="00963A1E">
        <w:t xml:space="preserve">collects blood pressure measurements from </w:t>
      </w:r>
      <w:r>
        <w:t xml:space="preserve">50 </w:t>
      </w:r>
      <w:r w:rsidR="00963A1E">
        <w:t>smokers</w:t>
      </w:r>
      <w:r>
        <w:t xml:space="preserve"> and 50 </w:t>
      </w:r>
      <w:r w:rsidR="00963A1E">
        <w:t>non-smokers</w:t>
      </w:r>
      <w:r>
        <w:t xml:space="preserve">, and tests for a difference in </w:t>
      </w:r>
      <w:r w:rsidR="00963A1E">
        <w:t xml:space="preserve">average blood pressure </w:t>
      </w:r>
      <w:r>
        <w:t xml:space="preserve">at a 5% significance level.  </w:t>
      </w:r>
    </w:p>
    <w:p w14:paraId="45FD2177" w14:textId="77777777" w:rsidR="00DA0D4F" w:rsidRDefault="00DA0D4F" w:rsidP="00BA1A48">
      <w:pPr>
        <w:pStyle w:val="HTMLPreformatted"/>
      </w:pPr>
    </w:p>
    <w:p w14:paraId="1AF9B97C" w14:textId="77777777" w:rsidR="00CB3D56" w:rsidRPr="000B7947" w:rsidRDefault="00217C77" w:rsidP="00BA1A48">
      <w:r>
        <w:rPr>
          <w:sz w:val="26"/>
        </w:rPr>
        <w:tab/>
      </w:r>
      <w:r w:rsidR="00CB3D56">
        <w:rPr>
          <w:sz w:val="26"/>
        </w:rPr>
        <w:tab/>
      </w:r>
      <w:r w:rsidR="00CB3D56">
        <w:rPr>
          <w:rFonts w:ascii="Monaco" w:hAnsi="Monaco"/>
          <w:color w:val="000000"/>
          <w:sz w:val="27"/>
          <w:szCs w:val="27"/>
        </w:rPr>
        <w:t>t = -2.8018, df = 98, p-value = 0.006124</w:t>
      </w:r>
    </w:p>
    <w:p w14:paraId="794D890F" w14:textId="77777777" w:rsidR="00CB3D56" w:rsidRDefault="00CB3D56" w:rsidP="00BA1A48"/>
    <w:p w14:paraId="2E8FFB70" w14:textId="369A590B" w:rsidR="00CB3D56" w:rsidRDefault="00CB3D56" w:rsidP="00BA1A48">
      <w:r>
        <w:t xml:space="preserve">   </w:t>
      </w:r>
      <w:r w:rsidR="00963A1E">
        <w:t xml:space="preserve">   </w:t>
      </w:r>
      <w:r>
        <w:t xml:space="preserve">1a. Is </w:t>
      </w:r>
      <w:r w:rsidR="00963A1E">
        <w:t>average blood pressure different in smokers and non-smokers</w:t>
      </w:r>
      <w:r>
        <w:t>?  Why?</w:t>
      </w:r>
    </w:p>
    <w:p w14:paraId="64ADBC3F" w14:textId="77777777" w:rsidR="00CB3D56" w:rsidRDefault="00CB3D56" w:rsidP="00BA1A48"/>
    <w:p w14:paraId="781B9E71" w14:textId="77777777" w:rsidR="00CB3D56" w:rsidRDefault="00CB3D56" w:rsidP="00BA1A48"/>
    <w:p w14:paraId="569A41EC" w14:textId="77777777" w:rsidR="00CB3D56" w:rsidRDefault="00CB3D56" w:rsidP="00BA1A48"/>
    <w:p w14:paraId="76DFD1B9" w14:textId="77777777" w:rsidR="00CB3D56" w:rsidRDefault="00CB3D56" w:rsidP="00CB3D56"/>
    <w:p w14:paraId="037DA1FE" w14:textId="77777777" w:rsidR="00CB3D56" w:rsidRDefault="00CB3D56" w:rsidP="00CB3D56"/>
    <w:p w14:paraId="05BC4373" w14:textId="358F837E" w:rsidR="00CB3D56" w:rsidRDefault="00CB3D56" w:rsidP="00CB3D56">
      <w:r>
        <w:t xml:space="preserve">    </w:t>
      </w:r>
      <w:r w:rsidR="00963A1E">
        <w:t xml:space="preserve">  </w:t>
      </w:r>
      <w:r>
        <w:t>1b. If your conclusion in 1a. is incorrect, what type of error are you making?</w:t>
      </w:r>
    </w:p>
    <w:p w14:paraId="227452C5" w14:textId="77777777" w:rsidR="00CB3D56" w:rsidRDefault="00CB3D56" w:rsidP="00CB3D56"/>
    <w:p w14:paraId="639807B0" w14:textId="77777777" w:rsidR="00CB3D56" w:rsidRDefault="00CB3D56" w:rsidP="00CB3D56"/>
    <w:p w14:paraId="5A6BC6A6" w14:textId="77777777" w:rsidR="00CB3D56" w:rsidRDefault="00CB3D56" w:rsidP="00CB3D56"/>
    <w:p w14:paraId="73B0B4BB" w14:textId="77777777" w:rsidR="00CB3D56" w:rsidRDefault="00CB3D56" w:rsidP="00CB3D56"/>
    <w:p w14:paraId="5D124F63" w14:textId="77777777" w:rsidR="00CB3D56" w:rsidRDefault="00CB3D56" w:rsidP="00CB3D56"/>
    <w:p w14:paraId="227C60B5" w14:textId="77777777" w:rsidR="00CB3D56" w:rsidRDefault="00CB3D56" w:rsidP="00CB3D56"/>
    <w:p w14:paraId="1896CE22" w14:textId="286F5C27" w:rsidR="00CB3D56" w:rsidRDefault="00CB3D56" w:rsidP="00CB3D56">
      <w:r>
        <w:t xml:space="preserve">    </w:t>
      </w:r>
      <w:r w:rsidR="00963A1E">
        <w:t xml:space="preserve">   </w:t>
      </w:r>
      <w:r>
        <w:t>1c.  What is the probability you made this kind of error in 1b.?</w:t>
      </w:r>
    </w:p>
    <w:p w14:paraId="6C6EA1AD" w14:textId="77777777" w:rsidR="00DA0D4F" w:rsidRDefault="00DA0D4F" w:rsidP="00CB3D56">
      <w:pPr>
        <w:pStyle w:val="HTMLPreformatted"/>
      </w:pPr>
    </w:p>
    <w:p w14:paraId="6B3D53F2" w14:textId="77777777" w:rsidR="00217C77" w:rsidRDefault="00217C77" w:rsidP="000B7947"/>
    <w:p w14:paraId="2ACA4C8C" w14:textId="77777777" w:rsidR="00CB3D56" w:rsidRDefault="00CB3D56" w:rsidP="000B7947"/>
    <w:p w14:paraId="2DE76469" w14:textId="77777777" w:rsidR="00CB3D56" w:rsidRDefault="00CB3D56" w:rsidP="000B7947"/>
    <w:p w14:paraId="2103E9E9" w14:textId="77777777" w:rsidR="00CB3D56" w:rsidRDefault="00CB3D56" w:rsidP="000B7947"/>
    <w:p w14:paraId="2E315A59" w14:textId="148F0C40" w:rsidR="000B7947" w:rsidRDefault="000B7947" w:rsidP="007B39C7">
      <w:pPr>
        <w:pStyle w:val="ListParagraph"/>
        <w:numPr>
          <w:ilvl w:val="0"/>
          <w:numId w:val="1"/>
        </w:numPr>
        <w:ind w:left="360"/>
      </w:pPr>
      <w:r>
        <w:t xml:space="preserve">She repeated the study with 100 new </w:t>
      </w:r>
      <w:r w:rsidR="00963A1E">
        <w:t>study subjects</w:t>
      </w:r>
      <w:r>
        <w:t xml:space="preserve"> and obtained the following result</w:t>
      </w:r>
      <w:r w:rsidR="00187393">
        <w:t>:</w:t>
      </w:r>
      <w:r>
        <w:t xml:space="preserve"> </w:t>
      </w:r>
    </w:p>
    <w:p w14:paraId="3663E5D8" w14:textId="77777777" w:rsidR="002A67EB" w:rsidRDefault="000B7947" w:rsidP="007B39C7">
      <w:r>
        <w:rPr>
          <w:rFonts w:ascii="Monaco" w:hAnsi="Monaco"/>
          <w:color w:val="000000"/>
          <w:sz w:val="27"/>
          <w:szCs w:val="27"/>
        </w:rPr>
        <w:t xml:space="preserve">    </w:t>
      </w:r>
      <w:r w:rsidR="00217C77">
        <w:rPr>
          <w:rFonts w:ascii="Monaco" w:hAnsi="Monaco"/>
          <w:color w:val="000000"/>
          <w:sz w:val="27"/>
          <w:szCs w:val="27"/>
        </w:rPr>
        <w:t xml:space="preserve">    </w:t>
      </w:r>
    </w:p>
    <w:p w14:paraId="31755D52" w14:textId="77777777" w:rsidR="00CB3D56" w:rsidRPr="00DA0D4F" w:rsidRDefault="00CB3D56" w:rsidP="007B39C7">
      <w:pPr>
        <w:pStyle w:val="HTMLPreformatted"/>
        <w:rPr>
          <w:rFonts w:ascii="Monaco" w:hAnsi="Monaco"/>
          <w:color w:val="000000"/>
          <w:sz w:val="27"/>
          <w:szCs w:val="27"/>
        </w:rPr>
      </w:pPr>
      <w:r>
        <w:rPr>
          <w:sz w:val="26"/>
        </w:rPr>
        <w:tab/>
      </w:r>
      <w:r w:rsidRPr="00DA0D4F">
        <w:rPr>
          <w:sz w:val="26"/>
        </w:rPr>
        <w:t>Results:</w:t>
      </w:r>
      <w:r>
        <w:t xml:space="preserve"> </w:t>
      </w:r>
      <w:r w:rsidRPr="00DA0D4F">
        <w:rPr>
          <w:rFonts w:ascii="Monaco" w:hAnsi="Monaco"/>
          <w:color w:val="000000"/>
          <w:sz w:val="27"/>
          <w:szCs w:val="27"/>
        </w:rPr>
        <w:t>t = 1.4912, df = 98, p-value = 0.1391</w:t>
      </w:r>
    </w:p>
    <w:p w14:paraId="7E89E20F" w14:textId="77777777" w:rsidR="00CB3D56" w:rsidRDefault="00CB3D56" w:rsidP="007B39C7"/>
    <w:p w14:paraId="0AB26066" w14:textId="6F9E3C4A" w:rsidR="00CB3D56" w:rsidRDefault="00CB3D56" w:rsidP="007B39C7">
      <w:r>
        <w:t xml:space="preserve">     </w:t>
      </w:r>
      <w:r>
        <w:tab/>
        <w:t xml:space="preserve">2a. Is </w:t>
      </w:r>
      <w:r w:rsidR="00963A1E">
        <w:t>average blood pressure different in smokers and non-smokers</w:t>
      </w:r>
      <w:r>
        <w:t>?  Why?</w:t>
      </w:r>
    </w:p>
    <w:p w14:paraId="7828E1C6" w14:textId="77777777" w:rsidR="00CB3D56" w:rsidRDefault="00CB3D56" w:rsidP="007B39C7"/>
    <w:p w14:paraId="536A5606" w14:textId="77777777" w:rsidR="00CB3D56" w:rsidRDefault="00CB3D56" w:rsidP="007B39C7"/>
    <w:p w14:paraId="31731001" w14:textId="77777777" w:rsidR="00CB3D56" w:rsidRDefault="00CB3D56" w:rsidP="007B39C7"/>
    <w:p w14:paraId="2639B874" w14:textId="77777777" w:rsidR="00CB3D56" w:rsidRDefault="00CB3D56" w:rsidP="007B39C7"/>
    <w:p w14:paraId="0F65F590" w14:textId="77777777" w:rsidR="00CB3D56" w:rsidRDefault="00CB3D56" w:rsidP="007B39C7"/>
    <w:p w14:paraId="558A4A5C" w14:textId="77777777" w:rsidR="00CB3D56" w:rsidRDefault="00CB3D56" w:rsidP="007B39C7">
      <w:r>
        <w:t xml:space="preserve">   </w:t>
      </w:r>
      <w:r>
        <w:tab/>
        <w:t>2b.  If your conclusion in 2a. is incorrect, what type of error are you making?</w:t>
      </w:r>
    </w:p>
    <w:p w14:paraId="01D67672" w14:textId="65C44709" w:rsidR="002C3156" w:rsidRPr="00DA0D4F" w:rsidRDefault="002C3156" w:rsidP="00E76DE2"/>
    <w:sectPr w:rsidR="002C3156" w:rsidRPr="00DA0D4F" w:rsidSect="0018739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D28A" w14:textId="77777777" w:rsidR="00345A16" w:rsidRDefault="00345A16" w:rsidP="00217C77">
      <w:r>
        <w:separator/>
      </w:r>
    </w:p>
  </w:endnote>
  <w:endnote w:type="continuationSeparator" w:id="0">
    <w:p w14:paraId="20DFE296" w14:textId="77777777" w:rsidR="00345A16" w:rsidRDefault="00345A16" w:rsidP="0021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07D4" w14:textId="1DF4BCC7" w:rsidR="00F10EBE" w:rsidRDefault="00F10EBE" w:rsidP="00F10EBE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47909D" wp14:editId="179D1913">
          <wp:simplePos x="0" y="0"/>
          <wp:positionH relativeFrom="column">
            <wp:posOffset>-1082757</wp:posOffset>
          </wp:positionH>
          <wp:positionV relativeFrom="paragraph">
            <wp:posOffset>16084</wp:posOffset>
          </wp:positionV>
          <wp:extent cx="795813" cy="699125"/>
          <wp:effectExtent l="0" t="0" r="4445" b="0"/>
          <wp:wrapTight wrapText="bothSides">
            <wp:wrapPolygon edited="0">
              <wp:start x="0" y="0"/>
              <wp:lineTo x="0" y="21207"/>
              <wp:lineTo x="21376" y="21207"/>
              <wp:lineTo x="21376" y="0"/>
              <wp:lineTo x="0" y="0"/>
            </wp:wrapPolygon>
          </wp:wrapTight>
          <wp:docPr id="1026455311" name="Picture 1" descr="A black and red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455311" name="Picture 1" descr="A black and red 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813" cy="69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49BFED" w14:textId="599AAD3C" w:rsidR="00BA1A48" w:rsidRDefault="00BA1A48" w:rsidP="00F10EBE">
    <w:pPr>
      <w:pStyle w:val="Footer"/>
      <w:ind w:left="-1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6886" w14:textId="77777777" w:rsidR="00345A16" w:rsidRDefault="00345A16" w:rsidP="00217C77">
      <w:r>
        <w:separator/>
      </w:r>
    </w:p>
  </w:footnote>
  <w:footnote w:type="continuationSeparator" w:id="0">
    <w:p w14:paraId="7DEEF4CD" w14:textId="77777777" w:rsidR="00345A16" w:rsidRDefault="00345A16" w:rsidP="00217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E402" w14:textId="24799847" w:rsidR="00217C77" w:rsidRDefault="001926CA" w:rsidP="00BA1A48">
    <w:pPr>
      <w:pStyle w:val="Header"/>
      <w:jc w:val="right"/>
    </w:pPr>
    <w:r>
      <w:t>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FE6"/>
    <w:multiLevelType w:val="hybridMultilevel"/>
    <w:tmpl w:val="7AFED48C"/>
    <w:lvl w:ilvl="0" w:tplc="3B7C5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C4A7C"/>
    <w:multiLevelType w:val="hybridMultilevel"/>
    <w:tmpl w:val="0D8A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66368">
    <w:abstractNumId w:val="0"/>
  </w:num>
  <w:num w:numId="2" w16cid:durableId="272515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9"/>
    <w:rsid w:val="00082EFB"/>
    <w:rsid w:val="000B7947"/>
    <w:rsid w:val="000D05A7"/>
    <w:rsid w:val="00136FFF"/>
    <w:rsid w:val="0018007C"/>
    <w:rsid w:val="00187393"/>
    <w:rsid w:val="001926CA"/>
    <w:rsid w:val="00217C77"/>
    <w:rsid w:val="002A67EB"/>
    <w:rsid w:val="002C3156"/>
    <w:rsid w:val="002E6618"/>
    <w:rsid w:val="00322524"/>
    <w:rsid w:val="00345A16"/>
    <w:rsid w:val="0035446F"/>
    <w:rsid w:val="003A1F0F"/>
    <w:rsid w:val="00476469"/>
    <w:rsid w:val="00647A0A"/>
    <w:rsid w:val="0071250E"/>
    <w:rsid w:val="007B39C7"/>
    <w:rsid w:val="007C3C39"/>
    <w:rsid w:val="00835B8F"/>
    <w:rsid w:val="00846D31"/>
    <w:rsid w:val="00865495"/>
    <w:rsid w:val="008705F9"/>
    <w:rsid w:val="00877810"/>
    <w:rsid w:val="008950F4"/>
    <w:rsid w:val="008B0F59"/>
    <w:rsid w:val="008D20D7"/>
    <w:rsid w:val="00955A82"/>
    <w:rsid w:val="00963A1E"/>
    <w:rsid w:val="00A602D8"/>
    <w:rsid w:val="00AB7D57"/>
    <w:rsid w:val="00B23A7B"/>
    <w:rsid w:val="00BA1A48"/>
    <w:rsid w:val="00C25E57"/>
    <w:rsid w:val="00C60B41"/>
    <w:rsid w:val="00CB3D56"/>
    <w:rsid w:val="00CB3DEF"/>
    <w:rsid w:val="00CE24E1"/>
    <w:rsid w:val="00D07950"/>
    <w:rsid w:val="00D77A7C"/>
    <w:rsid w:val="00D87E04"/>
    <w:rsid w:val="00DA0D4F"/>
    <w:rsid w:val="00E76DE2"/>
    <w:rsid w:val="00EB49B8"/>
    <w:rsid w:val="00EF7D2F"/>
    <w:rsid w:val="00F10EBE"/>
    <w:rsid w:val="00F22EE1"/>
    <w:rsid w:val="00FD50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CAAE7"/>
  <w15:docId w15:val="{85571334-2AE2-4282-B27F-05CDFB4E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A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D4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C77"/>
  </w:style>
  <w:style w:type="paragraph" w:styleId="Footer">
    <w:name w:val="footer"/>
    <w:basedOn w:val="Normal"/>
    <w:link w:val="Foot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77"/>
  </w:style>
  <w:style w:type="paragraph" w:styleId="ListParagraph">
    <w:name w:val="List Paragraph"/>
    <w:basedOn w:val="Normal"/>
    <w:uiPriority w:val="34"/>
    <w:qFormat/>
    <w:rsid w:val="00217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Siegmund</dc:creator>
  <cp:keywords/>
  <cp:lastModifiedBy>Kimberly Siegmund</cp:lastModifiedBy>
  <cp:revision>6</cp:revision>
  <cp:lastPrinted>2019-06-26T16:46:00Z</cp:lastPrinted>
  <dcterms:created xsi:type="dcterms:W3CDTF">2021-06-19T22:29:00Z</dcterms:created>
  <dcterms:modified xsi:type="dcterms:W3CDTF">2024-06-24T18:39:00Z</dcterms:modified>
</cp:coreProperties>
</file>